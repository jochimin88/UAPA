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7" w:rsidRDefault="00E94E50">
      <w:pPr>
        <w:rPr>
          <w:rFonts w:ascii="Arial" w:hAnsi="Arial" w:cs="Arial"/>
          <w:sz w:val="28"/>
          <w:szCs w:val="28"/>
        </w:rPr>
      </w:pPr>
      <w:r w:rsidRPr="00E94E50">
        <w:rPr>
          <w:rFonts w:ascii="Arial" w:hAnsi="Arial" w:cs="Arial"/>
          <w:sz w:val="28"/>
          <w:szCs w:val="28"/>
        </w:rPr>
        <w:t>Realice los siguientes ejercicios de acuerdo</w:t>
      </w:r>
      <w:r>
        <w:rPr>
          <w:rFonts w:ascii="Arial" w:hAnsi="Arial" w:cs="Arial"/>
          <w:sz w:val="28"/>
          <w:szCs w:val="28"/>
        </w:rPr>
        <w:t xml:space="preserve"> a lo socializado en clases.</w:t>
      </w:r>
    </w:p>
    <w:p w:rsidR="007777BA" w:rsidRDefault="007777BA" w:rsidP="007777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777BA">
        <w:rPr>
          <w:rFonts w:ascii="Arial" w:hAnsi="Arial" w:cs="Arial"/>
          <w:sz w:val="28"/>
          <w:szCs w:val="28"/>
        </w:rPr>
        <w:t>Realice</w:t>
      </w:r>
      <w:r w:rsidR="00E94E50" w:rsidRPr="007777BA">
        <w:rPr>
          <w:rFonts w:ascii="Arial" w:hAnsi="Arial" w:cs="Arial"/>
          <w:sz w:val="28"/>
          <w:szCs w:val="28"/>
        </w:rPr>
        <w:t xml:space="preserve"> los procedimientos para realizar cada ejercicio.</w:t>
      </w:r>
    </w:p>
    <w:p w:rsidR="007777BA" w:rsidRDefault="007777BA" w:rsidP="007777BA">
      <w:pPr>
        <w:rPr>
          <w:rFonts w:ascii="Arial" w:hAnsi="Arial" w:cs="Arial"/>
          <w:sz w:val="28"/>
          <w:szCs w:val="28"/>
        </w:rPr>
      </w:pPr>
    </w:p>
    <w:p w:rsidR="001B3579" w:rsidRDefault="001B3579" w:rsidP="001B3579">
      <w:pPr>
        <w:jc w:val="center"/>
        <w:rPr>
          <w:rFonts w:ascii="Arial" w:hAnsi="Arial" w:cs="Arial"/>
          <w:sz w:val="28"/>
          <w:szCs w:val="28"/>
        </w:rPr>
      </w:pPr>
    </w:p>
    <w:p w:rsidR="007777BA" w:rsidRDefault="007777BA" w:rsidP="001B357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 a BIN</w:t>
      </w:r>
    </w:p>
    <w:p w:rsidR="00320D60" w:rsidRDefault="00320D60" w:rsidP="007777BA">
      <w:pPr>
        <w:rPr>
          <w:rFonts w:ascii="Arial" w:hAnsi="Arial" w:cs="Arial"/>
          <w:sz w:val="28"/>
          <w:szCs w:val="28"/>
        </w:rPr>
      </w:pPr>
    </w:p>
    <w:p w:rsidR="00320D60" w:rsidRDefault="00320D60" w:rsidP="007777BA">
      <w:pPr>
        <w:rPr>
          <w:rFonts w:ascii="Arial" w:hAnsi="Arial" w:cs="Arial"/>
          <w:sz w:val="28"/>
          <w:szCs w:val="28"/>
        </w:rPr>
        <w:sectPr w:rsidR="00320D6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777BA" w:rsidRPr="005128E0" w:rsidRDefault="007777BA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123</w:t>
      </w:r>
      <w:r w:rsidR="00320D60"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7777BA" w:rsidRPr="005128E0" w:rsidRDefault="007777BA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25</w:t>
      </w:r>
      <w:r w:rsidR="00320D60"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7777BA" w:rsidRPr="005128E0" w:rsidRDefault="007777BA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40</w:t>
      </w:r>
      <w:r w:rsidR="00320D60"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7777BA" w:rsidRPr="005128E0" w:rsidRDefault="007777BA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512</w:t>
      </w:r>
      <w:r w:rsidR="00320D60"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7777BA" w:rsidRPr="005128E0" w:rsidRDefault="007777BA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128</w:t>
      </w:r>
      <w:r w:rsidR="00320D60"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7777BA" w:rsidRPr="005128E0" w:rsidRDefault="00320D60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1024</w:t>
      </w:r>
      <w:r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2047</w:t>
      </w:r>
      <w:r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8</w:t>
      </w:r>
      <w:r w:rsidRPr="005128E0">
        <w:rPr>
          <w:rFonts w:ascii="Arial" w:hAnsi="Arial" w:cs="Arial"/>
          <w:sz w:val="12"/>
          <w:szCs w:val="28"/>
          <w:lang w:val="en-US"/>
        </w:rPr>
        <w:t>D</w:t>
      </w:r>
    </w:p>
    <w:p w:rsidR="00320D60" w:rsidRPr="00320D60" w:rsidRDefault="00320D60" w:rsidP="007777BA">
      <w:pPr>
        <w:rPr>
          <w:rFonts w:ascii="Arial" w:hAnsi="Arial" w:cs="Arial"/>
          <w:sz w:val="28"/>
          <w:szCs w:val="28"/>
          <w:lang w:val="en-US"/>
        </w:rPr>
        <w:sectPr w:rsidR="00320D60" w:rsidRPr="00320D60" w:rsidSect="00320D6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20D60" w:rsidRPr="00320D60" w:rsidRDefault="00320D60" w:rsidP="007777BA">
      <w:pPr>
        <w:rPr>
          <w:rFonts w:ascii="Arial" w:hAnsi="Arial" w:cs="Arial"/>
          <w:sz w:val="28"/>
          <w:szCs w:val="28"/>
          <w:lang w:val="en-US"/>
        </w:rPr>
      </w:pPr>
    </w:p>
    <w:p w:rsidR="00320D60" w:rsidRPr="00320D60" w:rsidRDefault="00320D60" w:rsidP="001B357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320D60">
        <w:rPr>
          <w:rFonts w:ascii="Arial" w:hAnsi="Arial" w:cs="Arial"/>
          <w:sz w:val="28"/>
          <w:szCs w:val="28"/>
          <w:lang w:val="en-US"/>
        </w:rPr>
        <w:t>BIN a DEC</w:t>
      </w:r>
    </w:p>
    <w:p w:rsidR="00320D60" w:rsidRDefault="00320D60" w:rsidP="007777BA">
      <w:pPr>
        <w:rPr>
          <w:rFonts w:ascii="Arial" w:hAnsi="Arial" w:cs="Arial"/>
          <w:sz w:val="28"/>
          <w:szCs w:val="28"/>
          <w:lang w:val="en-US"/>
        </w:rPr>
      </w:pPr>
    </w:p>
    <w:p w:rsidR="00320D60" w:rsidRDefault="00320D60" w:rsidP="007777BA">
      <w:pPr>
        <w:rPr>
          <w:rFonts w:ascii="Arial" w:hAnsi="Arial" w:cs="Arial"/>
          <w:sz w:val="28"/>
          <w:szCs w:val="28"/>
          <w:lang w:val="en-US"/>
        </w:rPr>
        <w:sectPr w:rsidR="00320D60" w:rsidSect="00320D6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10111000</w:t>
      </w:r>
      <w:r w:rsidRPr="005128E0">
        <w:rPr>
          <w:rFonts w:ascii="Arial" w:hAnsi="Arial" w:cs="Arial"/>
          <w:sz w:val="12"/>
          <w:szCs w:val="28"/>
          <w:lang w:val="en-US"/>
        </w:rPr>
        <w:t>B</w:t>
      </w: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1101</w:t>
      </w:r>
      <w:r w:rsidRPr="005128E0">
        <w:rPr>
          <w:rFonts w:ascii="Arial" w:hAnsi="Arial" w:cs="Arial"/>
          <w:sz w:val="12"/>
          <w:szCs w:val="28"/>
          <w:lang w:val="en-US"/>
        </w:rPr>
        <w:t>B</w:t>
      </w: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100011</w:t>
      </w:r>
      <w:r w:rsidRPr="005128E0">
        <w:rPr>
          <w:rFonts w:ascii="Arial" w:hAnsi="Arial" w:cs="Arial"/>
          <w:sz w:val="12"/>
          <w:szCs w:val="28"/>
        </w:rPr>
        <w:t>B</w:t>
      </w: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11111111</w:t>
      </w:r>
      <w:r w:rsidRPr="005128E0">
        <w:rPr>
          <w:rFonts w:ascii="Arial" w:hAnsi="Arial" w:cs="Arial"/>
          <w:sz w:val="12"/>
          <w:szCs w:val="28"/>
        </w:rPr>
        <w:t>B</w:t>
      </w: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101011101</w:t>
      </w:r>
      <w:r w:rsidRPr="005128E0">
        <w:rPr>
          <w:rFonts w:ascii="Arial" w:hAnsi="Arial" w:cs="Arial"/>
          <w:sz w:val="12"/>
          <w:szCs w:val="28"/>
        </w:rPr>
        <w:t>B</w:t>
      </w: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1111000011100001</w:t>
      </w:r>
      <w:r w:rsidRPr="005128E0">
        <w:rPr>
          <w:rFonts w:ascii="Arial" w:hAnsi="Arial" w:cs="Arial"/>
          <w:sz w:val="12"/>
          <w:szCs w:val="28"/>
        </w:rPr>
        <w:t>B</w:t>
      </w: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101</w:t>
      </w:r>
      <w:r w:rsidRPr="005128E0">
        <w:rPr>
          <w:rFonts w:ascii="Arial" w:hAnsi="Arial" w:cs="Arial"/>
          <w:sz w:val="12"/>
          <w:szCs w:val="28"/>
        </w:rPr>
        <w:t>B</w:t>
      </w:r>
    </w:p>
    <w:p w:rsidR="00320D60" w:rsidRPr="005128E0" w:rsidRDefault="00320D60" w:rsidP="005128E0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111000000</w:t>
      </w:r>
      <w:r w:rsidRPr="005128E0">
        <w:rPr>
          <w:rFonts w:ascii="Arial" w:hAnsi="Arial" w:cs="Arial"/>
          <w:sz w:val="12"/>
          <w:szCs w:val="28"/>
        </w:rPr>
        <w:t>B</w:t>
      </w:r>
    </w:p>
    <w:p w:rsidR="00320D60" w:rsidRDefault="00320D60" w:rsidP="007777BA">
      <w:pPr>
        <w:rPr>
          <w:rFonts w:ascii="Arial" w:hAnsi="Arial" w:cs="Arial"/>
          <w:sz w:val="28"/>
          <w:szCs w:val="28"/>
        </w:rPr>
        <w:sectPr w:rsidR="00320D60" w:rsidSect="00320D6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20D60" w:rsidRDefault="00320D60" w:rsidP="007777BA">
      <w:pPr>
        <w:rPr>
          <w:rFonts w:ascii="Arial" w:hAnsi="Arial" w:cs="Arial"/>
          <w:sz w:val="28"/>
          <w:szCs w:val="28"/>
        </w:rPr>
      </w:pPr>
    </w:p>
    <w:p w:rsidR="00320D60" w:rsidRDefault="00320D60" w:rsidP="001B357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 </w:t>
      </w:r>
      <w:r w:rsidR="00207CCB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HEX</w:t>
      </w:r>
    </w:p>
    <w:p w:rsidR="00320D60" w:rsidRDefault="00320D60" w:rsidP="007777BA">
      <w:pPr>
        <w:rPr>
          <w:rFonts w:ascii="Arial" w:hAnsi="Arial" w:cs="Arial"/>
          <w:sz w:val="28"/>
          <w:szCs w:val="28"/>
        </w:rPr>
      </w:pPr>
    </w:p>
    <w:p w:rsidR="00320D60" w:rsidRDefault="00320D60" w:rsidP="007777BA">
      <w:pPr>
        <w:rPr>
          <w:rFonts w:ascii="Arial" w:hAnsi="Arial" w:cs="Arial"/>
          <w:sz w:val="28"/>
          <w:szCs w:val="28"/>
        </w:rPr>
        <w:sectPr w:rsidR="00320D60" w:rsidSect="00320D6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15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126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255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2048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4095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5489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8192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Pr="005128E0" w:rsidRDefault="00320D60" w:rsidP="005128E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345</w:t>
      </w:r>
      <w:r w:rsidRPr="005128E0">
        <w:rPr>
          <w:rFonts w:ascii="Arial" w:hAnsi="Arial" w:cs="Arial"/>
          <w:sz w:val="12"/>
          <w:szCs w:val="28"/>
        </w:rPr>
        <w:t>D</w:t>
      </w:r>
    </w:p>
    <w:p w:rsidR="00320D60" w:rsidRDefault="00320D60" w:rsidP="007777BA">
      <w:pPr>
        <w:rPr>
          <w:rFonts w:ascii="Arial" w:hAnsi="Arial" w:cs="Arial"/>
          <w:sz w:val="28"/>
          <w:szCs w:val="28"/>
        </w:rPr>
        <w:sectPr w:rsidR="00320D60" w:rsidSect="00320D6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20D60" w:rsidRDefault="00320D60" w:rsidP="007777BA">
      <w:pPr>
        <w:rPr>
          <w:rFonts w:ascii="Arial" w:hAnsi="Arial" w:cs="Arial"/>
          <w:sz w:val="28"/>
          <w:szCs w:val="28"/>
        </w:rPr>
      </w:pPr>
    </w:p>
    <w:p w:rsidR="00320D60" w:rsidRDefault="00320D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20D60" w:rsidRPr="00320D60" w:rsidRDefault="00320D60" w:rsidP="001B357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320D60">
        <w:rPr>
          <w:rFonts w:ascii="Arial" w:hAnsi="Arial" w:cs="Arial"/>
          <w:sz w:val="28"/>
          <w:szCs w:val="28"/>
          <w:lang w:val="en-US"/>
        </w:rPr>
        <w:lastRenderedPageBreak/>
        <w:t xml:space="preserve">HEX </w:t>
      </w:r>
      <w:r w:rsidR="00207CCB">
        <w:rPr>
          <w:rFonts w:ascii="Arial" w:hAnsi="Arial" w:cs="Arial"/>
          <w:sz w:val="28"/>
          <w:szCs w:val="28"/>
          <w:lang w:val="en-US"/>
        </w:rPr>
        <w:t>a</w:t>
      </w:r>
      <w:r w:rsidRPr="00320D60">
        <w:rPr>
          <w:rFonts w:ascii="Arial" w:hAnsi="Arial" w:cs="Arial"/>
          <w:sz w:val="28"/>
          <w:szCs w:val="28"/>
          <w:lang w:val="en-US"/>
        </w:rPr>
        <w:t xml:space="preserve"> DEC</w:t>
      </w:r>
    </w:p>
    <w:p w:rsidR="00320D60" w:rsidRDefault="00320D60" w:rsidP="007777BA">
      <w:pPr>
        <w:rPr>
          <w:rFonts w:ascii="Arial" w:hAnsi="Arial" w:cs="Arial"/>
          <w:sz w:val="28"/>
          <w:szCs w:val="28"/>
          <w:lang w:val="en-US"/>
        </w:rPr>
      </w:pPr>
    </w:p>
    <w:p w:rsidR="00320D60" w:rsidRDefault="00320D60" w:rsidP="007777BA">
      <w:pPr>
        <w:rPr>
          <w:rFonts w:ascii="Arial" w:hAnsi="Arial" w:cs="Arial"/>
          <w:sz w:val="28"/>
          <w:szCs w:val="28"/>
          <w:lang w:val="en-US"/>
        </w:rPr>
        <w:sectPr w:rsidR="00320D60" w:rsidSect="00320D6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1A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2F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34DF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FE2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A2BC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128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4B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Pr="005128E0" w:rsidRDefault="00320D60" w:rsidP="005128E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512</w:t>
      </w:r>
      <w:r w:rsidR="00A24732"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320D60" w:rsidRDefault="00320D60" w:rsidP="007777BA">
      <w:pPr>
        <w:rPr>
          <w:rFonts w:ascii="Arial" w:hAnsi="Arial" w:cs="Arial"/>
          <w:sz w:val="28"/>
          <w:szCs w:val="28"/>
          <w:lang w:val="en-US"/>
        </w:rPr>
        <w:sectPr w:rsidR="00320D60" w:rsidSect="00320D6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20D60" w:rsidRDefault="00320D60" w:rsidP="007777BA">
      <w:pPr>
        <w:rPr>
          <w:rFonts w:ascii="Arial" w:hAnsi="Arial" w:cs="Arial"/>
          <w:sz w:val="28"/>
          <w:szCs w:val="28"/>
          <w:lang w:val="en-US"/>
        </w:rPr>
      </w:pPr>
    </w:p>
    <w:p w:rsidR="00320D60" w:rsidRDefault="00320D60" w:rsidP="001B357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BIN </w:t>
      </w:r>
      <w:r>
        <w:rPr>
          <w:rFonts w:ascii="Arial" w:hAnsi="Arial" w:cs="Arial"/>
          <w:sz w:val="28"/>
          <w:szCs w:val="28"/>
        </w:rPr>
        <w:t>a HEX</w:t>
      </w:r>
    </w:p>
    <w:p w:rsidR="00A24732" w:rsidRDefault="00A24732" w:rsidP="007777BA">
      <w:pPr>
        <w:rPr>
          <w:rFonts w:ascii="Arial" w:hAnsi="Arial" w:cs="Arial"/>
          <w:sz w:val="28"/>
          <w:szCs w:val="28"/>
        </w:rPr>
      </w:pPr>
    </w:p>
    <w:p w:rsidR="00A24732" w:rsidRDefault="00A24732" w:rsidP="007777BA">
      <w:pPr>
        <w:rPr>
          <w:rFonts w:ascii="Arial" w:hAnsi="Arial" w:cs="Arial"/>
          <w:sz w:val="28"/>
          <w:szCs w:val="28"/>
        </w:rPr>
        <w:sectPr w:rsidR="00A24732" w:rsidSect="00320D6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110101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11110110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10101010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11100001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10000111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110011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11100001110011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Pr="005128E0" w:rsidRDefault="00A24732" w:rsidP="005128E0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28E0">
        <w:rPr>
          <w:rFonts w:ascii="Arial" w:hAnsi="Arial" w:cs="Arial"/>
          <w:sz w:val="28"/>
          <w:szCs w:val="28"/>
        </w:rPr>
        <w:t>10101001</w:t>
      </w:r>
      <w:r w:rsidRPr="005128E0">
        <w:rPr>
          <w:rFonts w:ascii="Arial" w:hAnsi="Arial" w:cs="Arial"/>
          <w:sz w:val="12"/>
          <w:szCs w:val="28"/>
        </w:rPr>
        <w:t>B</w:t>
      </w:r>
    </w:p>
    <w:p w:rsidR="00A24732" w:rsidRDefault="00A24732" w:rsidP="007777BA">
      <w:pPr>
        <w:rPr>
          <w:rFonts w:ascii="Arial" w:hAnsi="Arial" w:cs="Arial"/>
          <w:sz w:val="28"/>
          <w:szCs w:val="28"/>
        </w:rPr>
        <w:sectPr w:rsidR="00A24732" w:rsidSect="00A2473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320D60" w:rsidRDefault="00320D60" w:rsidP="007777BA">
      <w:pPr>
        <w:rPr>
          <w:rFonts w:ascii="Arial" w:hAnsi="Arial" w:cs="Arial"/>
          <w:sz w:val="28"/>
          <w:szCs w:val="28"/>
        </w:rPr>
      </w:pPr>
    </w:p>
    <w:p w:rsidR="00320D60" w:rsidRDefault="00320D60" w:rsidP="001B357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HEX a BIN</w:t>
      </w:r>
    </w:p>
    <w:p w:rsidR="00320D60" w:rsidRDefault="00320D60" w:rsidP="007777BA">
      <w:pPr>
        <w:rPr>
          <w:rFonts w:ascii="Arial" w:hAnsi="Arial" w:cs="Arial"/>
          <w:sz w:val="28"/>
          <w:szCs w:val="28"/>
        </w:rPr>
      </w:pPr>
    </w:p>
    <w:p w:rsidR="005128E0" w:rsidRDefault="005128E0" w:rsidP="007777BA">
      <w:pPr>
        <w:rPr>
          <w:rFonts w:ascii="Arial" w:hAnsi="Arial" w:cs="Arial"/>
          <w:sz w:val="28"/>
          <w:szCs w:val="28"/>
          <w:lang w:val="en-US"/>
        </w:rPr>
        <w:sectPr w:rsidR="005128E0" w:rsidSect="00320D6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AF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BF2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A97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8FBC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13B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B23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B203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Pr="005128E0" w:rsidRDefault="005128E0" w:rsidP="005128E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5128E0">
        <w:rPr>
          <w:rFonts w:ascii="Arial" w:hAnsi="Arial" w:cs="Arial"/>
          <w:sz w:val="28"/>
          <w:szCs w:val="28"/>
          <w:lang w:val="en-US"/>
        </w:rPr>
        <w:t>A10</w:t>
      </w:r>
      <w:r w:rsidRPr="005128E0">
        <w:rPr>
          <w:rFonts w:ascii="Arial" w:hAnsi="Arial" w:cs="Arial"/>
          <w:sz w:val="12"/>
          <w:szCs w:val="28"/>
          <w:lang w:val="en-US"/>
        </w:rPr>
        <w:t>H</w:t>
      </w:r>
    </w:p>
    <w:p w:rsidR="005128E0" w:rsidRDefault="005128E0" w:rsidP="007777BA">
      <w:pPr>
        <w:rPr>
          <w:rFonts w:ascii="Arial" w:hAnsi="Arial" w:cs="Arial"/>
          <w:sz w:val="28"/>
          <w:szCs w:val="28"/>
          <w:lang w:val="en-US"/>
        </w:rPr>
        <w:sectPr w:rsidR="005128E0" w:rsidSect="005128E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128E0" w:rsidRDefault="005128E0" w:rsidP="007777BA">
      <w:pPr>
        <w:rPr>
          <w:rFonts w:ascii="Arial" w:hAnsi="Arial" w:cs="Arial"/>
          <w:sz w:val="28"/>
          <w:szCs w:val="28"/>
          <w:lang w:val="en-US"/>
        </w:rPr>
      </w:pPr>
    </w:p>
    <w:p w:rsidR="005128E0" w:rsidRPr="005128E0" w:rsidRDefault="005128E0" w:rsidP="007777BA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</w:p>
    <w:sectPr w:rsidR="005128E0" w:rsidRPr="005128E0" w:rsidSect="00320D6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5EFC"/>
    <w:multiLevelType w:val="hybridMultilevel"/>
    <w:tmpl w:val="572A490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146"/>
    <w:multiLevelType w:val="hybridMultilevel"/>
    <w:tmpl w:val="1830276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C0E58"/>
    <w:multiLevelType w:val="hybridMultilevel"/>
    <w:tmpl w:val="F184F1B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5318E"/>
    <w:multiLevelType w:val="hybridMultilevel"/>
    <w:tmpl w:val="9E2A45A0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B09A3"/>
    <w:multiLevelType w:val="hybridMultilevel"/>
    <w:tmpl w:val="B31CB38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10F62"/>
    <w:multiLevelType w:val="hybridMultilevel"/>
    <w:tmpl w:val="54DE47C6"/>
    <w:lvl w:ilvl="0" w:tplc="96A49B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C4D52"/>
    <w:multiLevelType w:val="hybridMultilevel"/>
    <w:tmpl w:val="02BADFAC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50"/>
    <w:rsid w:val="001B3579"/>
    <w:rsid w:val="00207CCB"/>
    <w:rsid w:val="00320D60"/>
    <w:rsid w:val="003F0C67"/>
    <w:rsid w:val="005128E0"/>
    <w:rsid w:val="007777BA"/>
    <w:rsid w:val="007F4547"/>
    <w:rsid w:val="00A24732"/>
    <w:rsid w:val="00E9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E4ECC1-B3C0-4F64-A43A-90B483D8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E8AB7C48-2E0C-46AF-8391-C16C036F96E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63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MARINO BOANERGUES RIVERA RODRIGUEZ</dc:creator>
  <cp:keywords/>
  <dc:description/>
  <cp:lastModifiedBy>ING. MARINO BOANERGUES RIVERA RODRIGUEZ</cp:lastModifiedBy>
  <cp:revision>4</cp:revision>
  <dcterms:created xsi:type="dcterms:W3CDTF">2020-01-20T12:48:00Z</dcterms:created>
  <dcterms:modified xsi:type="dcterms:W3CDTF">2020-01-20T14:01:00Z</dcterms:modified>
</cp:coreProperties>
</file>